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1A2C663" w14:textId="77777777" w:rsidTr="00007728">
        <w:trPr>
          <w:trHeight w:hRule="exact" w:val="1800"/>
        </w:trPr>
        <w:tc>
          <w:tcPr>
            <w:tcW w:w="9360" w:type="dxa"/>
            <w:tcMar>
              <w:top w:w="0" w:type="dxa"/>
              <w:bottom w:w="0" w:type="dxa"/>
            </w:tcMar>
          </w:tcPr>
          <w:p w14:paraId="59041602" w14:textId="77777777" w:rsidR="00692703" w:rsidRPr="00CF1A49" w:rsidRDefault="00FB4F41" w:rsidP="00913946">
            <w:pPr>
              <w:pStyle w:val="Title"/>
            </w:pPr>
            <w:r>
              <w:t>Keve</w:t>
            </w:r>
            <w:r w:rsidR="00692703" w:rsidRPr="00CF1A49">
              <w:t xml:space="preserve"> </w:t>
            </w:r>
            <w:r>
              <w:rPr>
                <w:rStyle w:val="IntenseEmphasis"/>
              </w:rPr>
              <w:t>Cohen</w:t>
            </w:r>
          </w:p>
          <w:p w14:paraId="0CCD2DB6" w14:textId="77777777" w:rsidR="00692703" w:rsidRPr="00CF1A49" w:rsidRDefault="00FB4F41" w:rsidP="00913946">
            <w:pPr>
              <w:pStyle w:val="ContactInfo"/>
              <w:contextualSpacing w:val="0"/>
            </w:pPr>
            <w:r>
              <w:t>5958 Lieber Road, Indianapolis, Indiana 46228</w:t>
            </w:r>
            <w:r w:rsidR="00692703" w:rsidRPr="00CF1A49">
              <w:t xml:space="preserve"> </w:t>
            </w:r>
            <w:sdt>
              <w:sdtPr>
                <w:alias w:val="Divider dot:"/>
                <w:tag w:val="Divider dot:"/>
                <w:id w:val="-1459182552"/>
                <w:placeholder>
                  <w:docPart w:val="1AD811AA30254133BF06CB133CA1D383"/>
                </w:placeholder>
                <w:temporary/>
                <w:showingPlcHdr/>
                <w15:appearance w15:val="hidden"/>
              </w:sdtPr>
              <w:sdtEndPr/>
              <w:sdtContent>
                <w:r w:rsidR="00692703" w:rsidRPr="00CF1A49">
                  <w:t>·</w:t>
                </w:r>
              </w:sdtContent>
            </w:sdt>
            <w:r w:rsidR="00692703" w:rsidRPr="00CF1A49">
              <w:t xml:space="preserve"> </w:t>
            </w:r>
            <w:r>
              <w:t>(317)289-6315</w:t>
            </w:r>
          </w:p>
          <w:p w14:paraId="365F5092" w14:textId="77777777" w:rsidR="00692703" w:rsidRPr="00CF1A49" w:rsidRDefault="00FB4F41" w:rsidP="00913946">
            <w:pPr>
              <w:pStyle w:val="ContactInfoEmphasis"/>
              <w:contextualSpacing w:val="0"/>
            </w:pPr>
            <w:r>
              <w:t>Klcohen@iu.edu</w:t>
            </w:r>
            <w:r w:rsidR="00692703" w:rsidRPr="00CF1A49">
              <w:t xml:space="preserve"> </w:t>
            </w:r>
            <w:sdt>
              <w:sdtPr>
                <w:alias w:val="Divider dot:"/>
                <w:tag w:val="Divider dot:"/>
                <w:id w:val="2000459528"/>
                <w:placeholder>
                  <w:docPart w:val="1388596895BD4C88B0597E8C68C0D1D3"/>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8A871F4F56C44AE2A9C7E0C94E5A23F5"/>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43811E9E5BEE40EBA5139BE4DEE4351A"/>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5EEE9704AA5B4D14AE45CBD3E3241022"/>
                </w:placeholder>
                <w:temporary/>
                <w:showingPlcHdr/>
                <w15:appearance w15:val="hidden"/>
              </w:sdtPr>
              <w:sdtEndPr/>
              <w:sdtContent>
                <w:r w:rsidR="00C57FC6" w:rsidRPr="00CF1A49">
                  <w:t>Twitter/Blog/Portfolio</w:t>
                </w:r>
              </w:sdtContent>
            </w:sdt>
          </w:p>
        </w:tc>
      </w:tr>
      <w:tr w:rsidR="009571D8" w:rsidRPr="00CF1A49" w14:paraId="38CC2319" w14:textId="77777777" w:rsidTr="00692703">
        <w:tc>
          <w:tcPr>
            <w:tcW w:w="9360" w:type="dxa"/>
            <w:tcMar>
              <w:top w:w="432" w:type="dxa"/>
            </w:tcMar>
          </w:tcPr>
          <w:p w14:paraId="5CA1732B" w14:textId="77777777" w:rsidR="001755A8" w:rsidRPr="00CF1A49" w:rsidRDefault="00EE6930" w:rsidP="00913946">
            <w:pPr>
              <w:contextualSpacing w:val="0"/>
            </w:pPr>
            <w:r>
              <w:t xml:space="preserve">I am a current student at Indiana University, working on my </w:t>
            </w:r>
            <w:r w:rsidR="004B370D">
              <w:t>bachelor’s degree in informatics</w:t>
            </w:r>
            <w:r>
              <w:t xml:space="preserve"> with a business minor, looking to </w:t>
            </w:r>
          </w:p>
        </w:tc>
      </w:tr>
    </w:tbl>
    <w:p w14:paraId="0A6B394C" w14:textId="77777777" w:rsidR="004E01EB" w:rsidRPr="00CF1A49" w:rsidRDefault="00440638" w:rsidP="004E01EB">
      <w:pPr>
        <w:pStyle w:val="Heading1"/>
      </w:pPr>
      <w:sdt>
        <w:sdtPr>
          <w:alias w:val="Experience:"/>
          <w:tag w:val="Experience:"/>
          <w:id w:val="-1983300934"/>
          <w:placeholder>
            <w:docPart w:val="F57392D9D4914EE08E058E334F51B8B2"/>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72B54D2" w14:textId="77777777" w:rsidTr="00D66A52">
        <w:tc>
          <w:tcPr>
            <w:tcW w:w="9355" w:type="dxa"/>
          </w:tcPr>
          <w:p w14:paraId="4E81C976" w14:textId="77777777" w:rsidR="001D0BF1" w:rsidRPr="00CF1A49" w:rsidRDefault="00FB4F41" w:rsidP="001D0BF1">
            <w:pPr>
              <w:pStyle w:val="Heading3"/>
              <w:contextualSpacing w:val="0"/>
              <w:outlineLvl w:val="2"/>
            </w:pPr>
            <w:r>
              <w:t>2013</w:t>
            </w:r>
            <w:r w:rsidR="001D0BF1" w:rsidRPr="00CF1A49">
              <w:t xml:space="preserve"> – </w:t>
            </w:r>
            <w:r>
              <w:t>2015</w:t>
            </w:r>
          </w:p>
          <w:p w14:paraId="641A9E30" w14:textId="77777777" w:rsidR="001D0BF1" w:rsidRPr="00CF1A49" w:rsidRDefault="00FB4F41" w:rsidP="001D0BF1">
            <w:pPr>
              <w:pStyle w:val="Heading2"/>
              <w:contextualSpacing w:val="0"/>
              <w:outlineLvl w:val="1"/>
            </w:pPr>
            <w:r>
              <w:t>Busser</w:t>
            </w:r>
            <w:r w:rsidR="001D0BF1" w:rsidRPr="00CF1A49">
              <w:t xml:space="preserve">, </w:t>
            </w:r>
            <w:r>
              <w:rPr>
                <w:rStyle w:val="SubtleReference"/>
              </w:rPr>
              <w:t>Zest</w:t>
            </w:r>
          </w:p>
          <w:p w14:paraId="6C338DF9" w14:textId="77777777" w:rsidR="001E3120" w:rsidRDefault="00EE6930" w:rsidP="00EE6930">
            <w:pPr>
              <w:pStyle w:val="ListParagraph"/>
              <w:numPr>
                <w:ilvl w:val="0"/>
                <w:numId w:val="14"/>
              </w:numPr>
            </w:pPr>
            <w:r>
              <w:t>Gained customer service skills at a young age in a high expectation environment</w:t>
            </w:r>
          </w:p>
          <w:p w14:paraId="10DA70F0" w14:textId="77777777" w:rsidR="00EE6930" w:rsidRPr="00CF1A49" w:rsidRDefault="00EE6930" w:rsidP="00EE6930">
            <w:pPr>
              <w:pStyle w:val="ListParagraph"/>
              <w:numPr>
                <w:ilvl w:val="0"/>
                <w:numId w:val="14"/>
              </w:numPr>
            </w:pPr>
            <w:r>
              <w:t>Developed teamwork and delegation skills by working with the other bussers and wait staff</w:t>
            </w:r>
          </w:p>
        </w:tc>
      </w:tr>
      <w:tr w:rsidR="00F61DF9" w:rsidRPr="00CF1A49" w14:paraId="317D196D" w14:textId="77777777" w:rsidTr="00F61DF9">
        <w:tc>
          <w:tcPr>
            <w:tcW w:w="9355" w:type="dxa"/>
            <w:tcMar>
              <w:top w:w="216" w:type="dxa"/>
            </w:tcMar>
          </w:tcPr>
          <w:p w14:paraId="4461C784" w14:textId="77777777" w:rsidR="00F61DF9" w:rsidRPr="00CF1A49" w:rsidRDefault="00FB4F41" w:rsidP="00F61DF9">
            <w:pPr>
              <w:pStyle w:val="Heading3"/>
              <w:contextualSpacing w:val="0"/>
              <w:outlineLvl w:val="2"/>
            </w:pPr>
            <w:r>
              <w:t>2015</w:t>
            </w:r>
            <w:r w:rsidR="00F61DF9" w:rsidRPr="00CF1A49">
              <w:t xml:space="preserve"> – </w:t>
            </w:r>
            <w:r>
              <w:t>2018</w:t>
            </w:r>
          </w:p>
          <w:p w14:paraId="762FFAE0" w14:textId="77777777" w:rsidR="00F61DF9" w:rsidRPr="00CF1A49" w:rsidRDefault="00FB4F41" w:rsidP="00F61DF9">
            <w:pPr>
              <w:pStyle w:val="Heading2"/>
              <w:contextualSpacing w:val="0"/>
              <w:outlineLvl w:val="1"/>
            </w:pPr>
            <w:r>
              <w:t>Phones, Hostess, busser</w:t>
            </w:r>
            <w:r w:rsidR="00F61DF9" w:rsidRPr="00CF1A49">
              <w:t xml:space="preserve">, </w:t>
            </w:r>
            <w:r>
              <w:rPr>
                <w:rStyle w:val="SubtleReference"/>
              </w:rPr>
              <w:t>Some guys pizza</w:t>
            </w:r>
          </w:p>
          <w:p w14:paraId="29B8611B" w14:textId="77777777" w:rsidR="00F61DF9" w:rsidRDefault="00EE6930" w:rsidP="00EE6930">
            <w:pPr>
              <w:pStyle w:val="ListParagraph"/>
              <w:numPr>
                <w:ilvl w:val="0"/>
                <w:numId w:val="15"/>
              </w:numPr>
            </w:pPr>
            <w:r>
              <w:t>Worked directly with customers taking orders and answering questions</w:t>
            </w:r>
          </w:p>
          <w:p w14:paraId="21721ADB" w14:textId="77777777" w:rsidR="00EE6930" w:rsidRDefault="00EE6930" w:rsidP="00EE6930">
            <w:pPr>
              <w:pStyle w:val="ListParagraph"/>
              <w:numPr>
                <w:ilvl w:val="0"/>
                <w:numId w:val="15"/>
              </w:numPr>
            </w:pPr>
            <w:r>
              <w:t>Enhanced my multitasking ability through the many different tasks expected of a restaurant worker</w:t>
            </w:r>
          </w:p>
        </w:tc>
      </w:tr>
      <w:tr w:rsidR="00FB4F41" w:rsidRPr="00CF1A49" w14:paraId="73EF3A64" w14:textId="77777777" w:rsidTr="00F61DF9">
        <w:tc>
          <w:tcPr>
            <w:tcW w:w="9355" w:type="dxa"/>
            <w:tcMar>
              <w:top w:w="216" w:type="dxa"/>
            </w:tcMar>
          </w:tcPr>
          <w:p w14:paraId="27454A95" w14:textId="77777777" w:rsidR="00FB4F41" w:rsidRPr="00CF1A49" w:rsidRDefault="00FB4F41" w:rsidP="00FB4F41">
            <w:pPr>
              <w:pStyle w:val="Heading3"/>
              <w:contextualSpacing w:val="0"/>
              <w:outlineLvl w:val="2"/>
            </w:pPr>
            <w:r>
              <w:t>2018 (summer)</w:t>
            </w:r>
          </w:p>
          <w:p w14:paraId="284B03C2" w14:textId="77777777" w:rsidR="00FB4F41" w:rsidRDefault="00FB4F41" w:rsidP="00FB4F41">
            <w:pPr>
              <w:pStyle w:val="Heading2"/>
              <w:contextualSpacing w:val="0"/>
              <w:outlineLvl w:val="1"/>
              <w:rPr>
                <w:rStyle w:val="SubtleReference"/>
              </w:rPr>
            </w:pPr>
            <w:r>
              <w:t>Intern</w:t>
            </w:r>
            <w:r w:rsidRPr="00CF1A49">
              <w:t>,</w:t>
            </w:r>
            <w:r>
              <w:t xml:space="preserve"> </w:t>
            </w:r>
            <w:r>
              <w:rPr>
                <w:rStyle w:val="SubtleReference"/>
              </w:rPr>
              <w:t xml:space="preserve">pyrimont technical solutions </w:t>
            </w:r>
          </w:p>
          <w:sdt>
            <w:sdtPr>
              <w:alias w:val="Enter job details 2:"/>
              <w:tag w:val="Enter job details 2:"/>
              <w:id w:val="2147082585"/>
              <w:placeholder>
                <w:docPart w:val="5205F93218434043A9FF8F2AAE7DDE44"/>
              </w:placeholder>
              <w:temporary/>
              <w:showingPlcHdr/>
              <w15:appearance w15:val="hidden"/>
            </w:sdtPr>
            <w:sdtEndPr/>
            <w:sdtContent>
              <w:p w14:paraId="60DBE3D8" w14:textId="77777777" w:rsidR="00FB4F41" w:rsidRDefault="00FB4F41" w:rsidP="00FB4F41">
                <w:r w:rsidRPr="00CF1A49">
                  <w:t>Describe your responsibilities and achievements in terms of impact and results. Use examples, but keep it short.</w:t>
                </w:r>
              </w:p>
            </w:sdtContent>
          </w:sdt>
          <w:p w14:paraId="6EC0C269" w14:textId="77777777" w:rsidR="00FB4F41" w:rsidRDefault="00FB4F41" w:rsidP="00FB4F41">
            <w:pPr>
              <w:pStyle w:val="Heading2"/>
              <w:contextualSpacing w:val="0"/>
              <w:outlineLvl w:val="1"/>
            </w:pPr>
          </w:p>
        </w:tc>
      </w:tr>
    </w:tbl>
    <w:sdt>
      <w:sdtPr>
        <w:alias w:val="Education:"/>
        <w:tag w:val="Education:"/>
        <w:id w:val="-1908763273"/>
        <w:placeholder>
          <w:docPart w:val="9B021D75A7594275A793ADCBD9BBAD0A"/>
        </w:placeholder>
        <w:temporary/>
        <w:showingPlcHdr/>
        <w15:appearance w15:val="hidden"/>
      </w:sdtPr>
      <w:sdtEndPr/>
      <w:sdtContent>
        <w:p w14:paraId="3B9FFF19"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6B7E5EB" w14:textId="77777777" w:rsidTr="00D66A52">
        <w:tc>
          <w:tcPr>
            <w:tcW w:w="9355" w:type="dxa"/>
          </w:tcPr>
          <w:p w14:paraId="040A23CC" w14:textId="77777777" w:rsidR="001D0BF1" w:rsidRPr="00CF1A49" w:rsidRDefault="001A5A6A" w:rsidP="001D0BF1">
            <w:pPr>
              <w:pStyle w:val="Heading3"/>
              <w:contextualSpacing w:val="0"/>
              <w:outlineLvl w:val="2"/>
            </w:pPr>
            <w:r>
              <w:t>May</w:t>
            </w:r>
            <w:r w:rsidR="001D0BF1" w:rsidRPr="00CF1A49">
              <w:t xml:space="preserve"> </w:t>
            </w:r>
            <w:r>
              <w:t>2021</w:t>
            </w:r>
          </w:p>
          <w:p w14:paraId="140C080D" w14:textId="77777777" w:rsidR="001D0BF1" w:rsidRPr="00CF1A49" w:rsidRDefault="001A5A6A" w:rsidP="001D0BF1">
            <w:pPr>
              <w:pStyle w:val="Heading2"/>
              <w:contextualSpacing w:val="0"/>
              <w:outlineLvl w:val="1"/>
            </w:pPr>
            <w:r>
              <w:t>Bachelor of science in informatics</w:t>
            </w:r>
            <w:r w:rsidR="001D0BF1" w:rsidRPr="00CF1A49">
              <w:t xml:space="preserve">, </w:t>
            </w:r>
            <w:r>
              <w:rPr>
                <w:rStyle w:val="SubtleReference"/>
              </w:rPr>
              <w:t>indiana university</w:t>
            </w:r>
          </w:p>
          <w:p w14:paraId="2C9DA461" w14:textId="77777777" w:rsidR="007538DC" w:rsidRPr="00CF1A49" w:rsidRDefault="001A5A6A" w:rsidP="007538DC">
            <w:pPr>
              <w:contextualSpacing w:val="0"/>
            </w:pPr>
            <w:r>
              <w:t>Cognate/ Minor: Business in the Kelley School of Business</w:t>
            </w:r>
          </w:p>
        </w:tc>
      </w:tr>
      <w:tr w:rsidR="00F61DF9" w:rsidRPr="00CF1A49" w14:paraId="349E969E" w14:textId="77777777" w:rsidTr="00F61DF9">
        <w:tc>
          <w:tcPr>
            <w:tcW w:w="9355" w:type="dxa"/>
            <w:tcMar>
              <w:top w:w="216" w:type="dxa"/>
            </w:tcMar>
          </w:tcPr>
          <w:p w14:paraId="47FC498E" w14:textId="77777777" w:rsidR="00F61DF9" w:rsidRDefault="00F61DF9" w:rsidP="001A5A6A">
            <w:pPr>
              <w:pStyle w:val="Heading2"/>
              <w:contextualSpacing w:val="0"/>
              <w:outlineLvl w:val="1"/>
            </w:pPr>
          </w:p>
        </w:tc>
      </w:tr>
    </w:tbl>
    <w:sdt>
      <w:sdtPr>
        <w:alias w:val="Skills:"/>
        <w:tag w:val="Skills:"/>
        <w:id w:val="-1392877668"/>
        <w:placeholder>
          <w:docPart w:val="2E69B735596E4F2BB0F8AA8996F7621C"/>
        </w:placeholder>
        <w:temporary/>
        <w:showingPlcHdr/>
        <w15:appearance w15:val="hidden"/>
      </w:sdtPr>
      <w:sdtEndPr/>
      <w:sdtContent>
        <w:p w14:paraId="4304F08F"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6DE3F092" w14:textId="77777777" w:rsidTr="00CF1A49">
        <w:tc>
          <w:tcPr>
            <w:tcW w:w="4675" w:type="dxa"/>
          </w:tcPr>
          <w:p w14:paraId="2F8D6A87" w14:textId="77777777" w:rsidR="001E3120" w:rsidRPr="006E1507" w:rsidRDefault="00EE6930" w:rsidP="006E1507">
            <w:pPr>
              <w:pStyle w:val="ListBullet"/>
              <w:contextualSpacing w:val="0"/>
            </w:pPr>
            <w:r>
              <w:t>Working knowledge of</w:t>
            </w:r>
            <w:r w:rsidR="001A5A6A">
              <w:t xml:space="preserve"> Access</w:t>
            </w:r>
          </w:p>
          <w:p w14:paraId="5F3C88F2" w14:textId="77777777" w:rsidR="001F4E6D" w:rsidRPr="006E1507" w:rsidRDefault="004B370D" w:rsidP="006E1507">
            <w:pPr>
              <w:pStyle w:val="ListBullet"/>
              <w:contextualSpacing w:val="0"/>
            </w:pPr>
            <w:r>
              <w:t xml:space="preserve"> </w:t>
            </w:r>
          </w:p>
        </w:tc>
        <w:tc>
          <w:tcPr>
            <w:tcW w:w="4675" w:type="dxa"/>
            <w:tcMar>
              <w:left w:w="360" w:type="dxa"/>
            </w:tcMar>
          </w:tcPr>
          <w:sdt>
            <w:sdtPr>
              <w:alias w:val="Enter skills 3:"/>
              <w:tag w:val="Enter skills 3:"/>
              <w:id w:val="-1107503302"/>
              <w:placeholder>
                <w:docPart w:val="F5356AFF03164731A83716A9A346E3AC"/>
              </w:placeholder>
              <w:temporary/>
              <w:showingPlcHdr/>
              <w15:appearance w15:val="hidden"/>
            </w:sdtPr>
            <w:sdtEndPr/>
            <w:sdtContent>
              <w:p w14:paraId="305E85D4"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758BC47331304BDD87B600FA0D20EADA"/>
              </w:placeholder>
              <w:temporary/>
              <w:showingPlcHdr/>
              <w15:appearance w15:val="hidden"/>
            </w:sdtPr>
            <w:sdtEndPr/>
            <w:sdtContent>
              <w:p w14:paraId="3540EEA8"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B8B9289F996C405A8D1A62D926424C67"/>
              </w:placeholder>
              <w:temporary/>
              <w:showingPlcHdr/>
              <w15:appearance w15:val="hidden"/>
            </w:sdtPr>
            <w:sdtEndPr/>
            <w:sdtContent>
              <w:p w14:paraId="1710784D"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50D9D8154F2C414C9042C662AF55C2D0"/>
        </w:placeholder>
        <w:temporary/>
        <w:showingPlcHdr/>
        <w15:appearance w15:val="hidden"/>
      </w:sdtPr>
      <w:sdtEndPr/>
      <w:sdtContent>
        <w:p w14:paraId="5C90FFA2" w14:textId="77777777" w:rsidR="00AD782D" w:rsidRPr="00CF1A49" w:rsidRDefault="0062312F" w:rsidP="0062312F">
          <w:pPr>
            <w:pStyle w:val="Heading1"/>
          </w:pPr>
          <w:r w:rsidRPr="00CF1A49">
            <w:t>Activities</w:t>
          </w:r>
        </w:p>
      </w:sdtContent>
    </w:sdt>
    <w:p w14:paraId="41ABC796" w14:textId="132E151C" w:rsidR="00B51D1B" w:rsidRDefault="00440638" w:rsidP="006E1507">
      <w:sdt>
        <w:sdtPr>
          <w:alias w:val="Enter activities description:"/>
          <w:tag w:val="Enter activities description:"/>
          <w:id w:val="1367566198"/>
          <w:placeholder>
            <w:docPart w:val="D3EFA445FD34416CA736D075D077D0DB"/>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p w14:paraId="69EC8419" w14:textId="00FAE67D" w:rsidR="000F4A30" w:rsidRDefault="000F4A30" w:rsidP="006E1507"/>
    <w:p w14:paraId="3468F4A5" w14:textId="2BF8CD88" w:rsidR="000F4A30" w:rsidRPr="006E1507" w:rsidRDefault="000F4A30" w:rsidP="006E1507">
      <w:r>
        <w:t>Deans list</w:t>
      </w:r>
      <w:bookmarkStart w:id="0" w:name="_GoBack"/>
      <w:bookmarkEnd w:id="0"/>
    </w:p>
    <w:sectPr w:rsidR="000F4A30"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829DC" w14:textId="77777777" w:rsidR="00440638" w:rsidRDefault="00440638" w:rsidP="0068194B">
      <w:r>
        <w:separator/>
      </w:r>
    </w:p>
    <w:p w14:paraId="041A9AE4" w14:textId="77777777" w:rsidR="00440638" w:rsidRDefault="00440638"/>
    <w:p w14:paraId="0BB4D8A0" w14:textId="77777777" w:rsidR="00440638" w:rsidRDefault="00440638"/>
  </w:endnote>
  <w:endnote w:type="continuationSeparator" w:id="0">
    <w:p w14:paraId="454F99FB" w14:textId="77777777" w:rsidR="00440638" w:rsidRDefault="00440638" w:rsidP="0068194B">
      <w:r>
        <w:continuationSeparator/>
      </w:r>
    </w:p>
    <w:p w14:paraId="19D303A2" w14:textId="77777777" w:rsidR="00440638" w:rsidRDefault="00440638"/>
    <w:p w14:paraId="4F3F2256" w14:textId="77777777" w:rsidR="00440638" w:rsidRDefault="004406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71FEBB0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B932B" w14:textId="77777777" w:rsidR="00440638" w:rsidRDefault="00440638" w:rsidP="0068194B">
      <w:r>
        <w:separator/>
      </w:r>
    </w:p>
    <w:p w14:paraId="05B9B78F" w14:textId="77777777" w:rsidR="00440638" w:rsidRDefault="00440638"/>
    <w:p w14:paraId="40C3A1BF" w14:textId="77777777" w:rsidR="00440638" w:rsidRDefault="00440638"/>
  </w:footnote>
  <w:footnote w:type="continuationSeparator" w:id="0">
    <w:p w14:paraId="05C135B2" w14:textId="77777777" w:rsidR="00440638" w:rsidRDefault="00440638" w:rsidP="0068194B">
      <w:r>
        <w:continuationSeparator/>
      </w:r>
    </w:p>
    <w:p w14:paraId="6035B020" w14:textId="77777777" w:rsidR="00440638" w:rsidRDefault="00440638"/>
    <w:p w14:paraId="06B299E3" w14:textId="77777777" w:rsidR="00440638" w:rsidRDefault="004406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1983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A32235D" wp14:editId="1083770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B4248D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AF0595"/>
    <w:multiLevelType w:val="hybridMultilevel"/>
    <w:tmpl w:val="8BAA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FCC017F"/>
    <w:multiLevelType w:val="hybridMultilevel"/>
    <w:tmpl w:val="31DE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41"/>
    <w:rsid w:val="000001EF"/>
    <w:rsid w:val="00007322"/>
    <w:rsid w:val="00007728"/>
    <w:rsid w:val="00024584"/>
    <w:rsid w:val="00024730"/>
    <w:rsid w:val="00027F16"/>
    <w:rsid w:val="00055E95"/>
    <w:rsid w:val="0007021F"/>
    <w:rsid w:val="000B2BA5"/>
    <w:rsid w:val="000F2F8C"/>
    <w:rsid w:val="000F4A30"/>
    <w:rsid w:val="0010006E"/>
    <w:rsid w:val="001045A8"/>
    <w:rsid w:val="00114A91"/>
    <w:rsid w:val="001427E1"/>
    <w:rsid w:val="00163668"/>
    <w:rsid w:val="00171566"/>
    <w:rsid w:val="00174676"/>
    <w:rsid w:val="001755A8"/>
    <w:rsid w:val="00184014"/>
    <w:rsid w:val="00192008"/>
    <w:rsid w:val="001A5A6A"/>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40638"/>
    <w:rsid w:val="004726BC"/>
    <w:rsid w:val="00474105"/>
    <w:rsid w:val="00480E6E"/>
    <w:rsid w:val="00486277"/>
    <w:rsid w:val="00494CF6"/>
    <w:rsid w:val="00495F8D"/>
    <w:rsid w:val="004A1FAE"/>
    <w:rsid w:val="004A32FF"/>
    <w:rsid w:val="004B06EB"/>
    <w:rsid w:val="004B370D"/>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E6930"/>
    <w:rsid w:val="00EF17E8"/>
    <w:rsid w:val="00EF51D9"/>
    <w:rsid w:val="00F130DD"/>
    <w:rsid w:val="00F24884"/>
    <w:rsid w:val="00F476C4"/>
    <w:rsid w:val="00F61DF9"/>
    <w:rsid w:val="00F81960"/>
    <w:rsid w:val="00F8769D"/>
    <w:rsid w:val="00F9350C"/>
    <w:rsid w:val="00F94EB5"/>
    <w:rsid w:val="00F9624D"/>
    <w:rsid w:val="00FB31C1"/>
    <w:rsid w:val="00FB4F4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5B87E"/>
  <w15:chartTrackingRefBased/>
  <w15:docId w15:val="{B6BA8DF9-A6AD-4039-8049-9DEBF40F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D811AA30254133BF06CB133CA1D383"/>
        <w:category>
          <w:name w:val="General"/>
          <w:gallery w:val="placeholder"/>
        </w:category>
        <w:types>
          <w:type w:val="bbPlcHdr"/>
        </w:types>
        <w:behaviors>
          <w:behavior w:val="content"/>
        </w:behaviors>
        <w:guid w:val="{9154CBCD-DC75-4AAA-98A7-F32080C26C58}"/>
      </w:docPartPr>
      <w:docPartBody>
        <w:p w:rsidR="005974DD" w:rsidRDefault="00C35DE4">
          <w:pPr>
            <w:pStyle w:val="1AD811AA30254133BF06CB133CA1D383"/>
          </w:pPr>
          <w:r w:rsidRPr="00CF1A49">
            <w:t>·</w:t>
          </w:r>
        </w:p>
      </w:docPartBody>
    </w:docPart>
    <w:docPart>
      <w:docPartPr>
        <w:name w:val="1388596895BD4C88B0597E8C68C0D1D3"/>
        <w:category>
          <w:name w:val="General"/>
          <w:gallery w:val="placeholder"/>
        </w:category>
        <w:types>
          <w:type w:val="bbPlcHdr"/>
        </w:types>
        <w:behaviors>
          <w:behavior w:val="content"/>
        </w:behaviors>
        <w:guid w:val="{9AD2DC0D-8382-4CD2-A621-EBBDA5525EFC}"/>
      </w:docPartPr>
      <w:docPartBody>
        <w:p w:rsidR="005974DD" w:rsidRDefault="00C35DE4">
          <w:pPr>
            <w:pStyle w:val="1388596895BD4C88B0597E8C68C0D1D3"/>
          </w:pPr>
          <w:r w:rsidRPr="00CF1A49">
            <w:t>·</w:t>
          </w:r>
        </w:p>
      </w:docPartBody>
    </w:docPart>
    <w:docPart>
      <w:docPartPr>
        <w:name w:val="8A871F4F56C44AE2A9C7E0C94E5A23F5"/>
        <w:category>
          <w:name w:val="General"/>
          <w:gallery w:val="placeholder"/>
        </w:category>
        <w:types>
          <w:type w:val="bbPlcHdr"/>
        </w:types>
        <w:behaviors>
          <w:behavior w:val="content"/>
        </w:behaviors>
        <w:guid w:val="{BC817F5E-A27A-4F53-B7E2-5F6BE263F223}"/>
      </w:docPartPr>
      <w:docPartBody>
        <w:p w:rsidR="005974DD" w:rsidRDefault="00C35DE4">
          <w:pPr>
            <w:pStyle w:val="8A871F4F56C44AE2A9C7E0C94E5A23F5"/>
          </w:pPr>
          <w:r w:rsidRPr="00CF1A49">
            <w:t>LinkedIn Profile</w:t>
          </w:r>
        </w:p>
      </w:docPartBody>
    </w:docPart>
    <w:docPart>
      <w:docPartPr>
        <w:name w:val="43811E9E5BEE40EBA5139BE4DEE4351A"/>
        <w:category>
          <w:name w:val="General"/>
          <w:gallery w:val="placeholder"/>
        </w:category>
        <w:types>
          <w:type w:val="bbPlcHdr"/>
        </w:types>
        <w:behaviors>
          <w:behavior w:val="content"/>
        </w:behaviors>
        <w:guid w:val="{B4F483CA-A5D5-4CA3-8491-2A6CE9AAC8A6}"/>
      </w:docPartPr>
      <w:docPartBody>
        <w:p w:rsidR="005974DD" w:rsidRDefault="00C35DE4">
          <w:pPr>
            <w:pStyle w:val="43811E9E5BEE40EBA5139BE4DEE4351A"/>
          </w:pPr>
          <w:r w:rsidRPr="00CF1A49">
            <w:t>·</w:t>
          </w:r>
        </w:p>
      </w:docPartBody>
    </w:docPart>
    <w:docPart>
      <w:docPartPr>
        <w:name w:val="5EEE9704AA5B4D14AE45CBD3E3241022"/>
        <w:category>
          <w:name w:val="General"/>
          <w:gallery w:val="placeholder"/>
        </w:category>
        <w:types>
          <w:type w:val="bbPlcHdr"/>
        </w:types>
        <w:behaviors>
          <w:behavior w:val="content"/>
        </w:behaviors>
        <w:guid w:val="{E3DC101B-7062-4086-AC9C-FF30702978D8}"/>
      </w:docPartPr>
      <w:docPartBody>
        <w:p w:rsidR="005974DD" w:rsidRDefault="00C35DE4">
          <w:pPr>
            <w:pStyle w:val="5EEE9704AA5B4D14AE45CBD3E3241022"/>
          </w:pPr>
          <w:r w:rsidRPr="00CF1A49">
            <w:t>Twitter/Blog/Portfolio</w:t>
          </w:r>
        </w:p>
      </w:docPartBody>
    </w:docPart>
    <w:docPart>
      <w:docPartPr>
        <w:name w:val="F57392D9D4914EE08E058E334F51B8B2"/>
        <w:category>
          <w:name w:val="General"/>
          <w:gallery w:val="placeholder"/>
        </w:category>
        <w:types>
          <w:type w:val="bbPlcHdr"/>
        </w:types>
        <w:behaviors>
          <w:behavior w:val="content"/>
        </w:behaviors>
        <w:guid w:val="{70A0B5BD-7075-451A-A396-DFDA685C91C9}"/>
      </w:docPartPr>
      <w:docPartBody>
        <w:p w:rsidR="005974DD" w:rsidRDefault="00C35DE4">
          <w:pPr>
            <w:pStyle w:val="F57392D9D4914EE08E058E334F51B8B2"/>
          </w:pPr>
          <w:r w:rsidRPr="00CF1A49">
            <w:t>Experience</w:t>
          </w:r>
        </w:p>
      </w:docPartBody>
    </w:docPart>
    <w:docPart>
      <w:docPartPr>
        <w:name w:val="9B021D75A7594275A793ADCBD9BBAD0A"/>
        <w:category>
          <w:name w:val="General"/>
          <w:gallery w:val="placeholder"/>
        </w:category>
        <w:types>
          <w:type w:val="bbPlcHdr"/>
        </w:types>
        <w:behaviors>
          <w:behavior w:val="content"/>
        </w:behaviors>
        <w:guid w:val="{2320BD1E-5B46-4C40-9981-D94A4D181AE2}"/>
      </w:docPartPr>
      <w:docPartBody>
        <w:p w:rsidR="005974DD" w:rsidRDefault="00C35DE4">
          <w:pPr>
            <w:pStyle w:val="9B021D75A7594275A793ADCBD9BBAD0A"/>
          </w:pPr>
          <w:r w:rsidRPr="00CF1A49">
            <w:t>Education</w:t>
          </w:r>
        </w:p>
      </w:docPartBody>
    </w:docPart>
    <w:docPart>
      <w:docPartPr>
        <w:name w:val="2E69B735596E4F2BB0F8AA8996F7621C"/>
        <w:category>
          <w:name w:val="General"/>
          <w:gallery w:val="placeholder"/>
        </w:category>
        <w:types>
          <w:type w:val="bbPlcHdr"/>
        </w:types>
        <w:behaviors>
          <w:behavior w:val="content"/>
        </w:behaviors>
        <w:guid w:val="{17DB58CC-EE60-4737-9422-9D61B1F91A35}"/>
      </w:docPartPr>
      <w:docPartBody>
        <w:p w:rsidR="005974DD" w:rsidRDefault="00C35DE4">
          <w:pPr>
            <w:pStyle w:val="2E69B735596E4F2BB0F8AA8996F7621C"/>
          </w:pPr>
          <w:r w:rsidRPr="00CF1A49">
            <w:t>Skills</w:t>
          </w:r>
        </w:p>
      </w:docPartBody>
    </w:docPart>
    <w:docPart>
      <w:docPartPr>
        <w:name w:val="F5356AFF03164731A83716A9A346E3AC"/>
        <w:category>
          <w:name w:val="General"/>
          <w:gallery w:val="placeholder"/>
        </w:category>
        <w:types>
          <w:type w:val="bbPlcHdr"/>
        </w:types>
        <w:behaviors>
          <w:behavior w:val="content"/>
        </w:behaviors>
        <w:guid w:val="{074B425F-86F3-41CB-9423-BED84E9B1091}"/>
      </w:docPartPr>
      <w:docPartBody>
        <w:p w:rsidR="005974DD" w:rsidRDefault="00C35DE4">
          <w:pPr>
            <w:pStyle w:val="F5356AFF03164731A83716A9A346E3AC"/>
          </w:pPr>
          <w:r w:rsidRPr="006E1507">
            <w:t>List one of your strengths</w:t>
          </w:r>
        </w:p>
      </w:docPartBody>
    </w:docPart>
    <w:docPart>
      <w:docPartPr>
        <w:name w:val="758BC47331304BDD87B600FA0D20EADA"/>
        <w:category>
          <w:name w:val="General"/>
          <w:gallery w:val="placeholder"/>
        </w:category>
        <w:types>
          <w:type w:val="bbPlcHdr"/>
        </w:types>
        <w:behaviors>
          <w:behavior w:val="content"/>
        </w:behaviors>
        <w:guid w:val="{15660B1A-286E-4849-833A-BBB95C98DE7D}"/>
      </w:docPartPr>
      <w:docPartBody>
        <w:p w:rsidR="005974DD" w:rsidRDefault="00C35DE4">
          <w:pPr>
            <w:pStyle w:val="758BC47331304BDD87B600FA0D20EADA"/>
          </w:pPr>
          <w:r w:rsidRPr="006E1507">
            <w:t>List one of your strengths</w:t>
          </w:r>
        </w:p>
      </w:docPartBody>
    </w:docPart>
    <w:docPart>
      <w:docPartPr>
        <w:name w:val="B8B9289F996C405A8D1A62D926424C67"/>
        <w:category>
          <w:name w:val="General"/>
          <w:gallery w:val="placeholder"/>
        </w:category>
        <w:types>
          <w:type w:val="bbPlcHdr"/>
        </w:types>
        <w:behaviors>
          <w:behavior w:val="content"/>
        </w:behaviors>
        <w:guid w:val="{53B3A031-9F8D-416C-AF4F-C0997A43BF9B}"/>
      </w:docPartPr>
      <w:docPartBody>
        <w:p w:rsidR="005974DD" w:rsidRDefault="00C35DE4">
          <w:pPr>
            <w:pStyle w:val="B8B9289F996C405A8D1A62D926424C67"/>
          </w:pPr>
          <w:r w:rsidRPr="006E1507">
            <w:t>List one of your strengths</w:t>
          </w:r>
        </w:p>
      </w:docPartBody>
    </w:docPart>
    <w:docPart>
      <w:docPartPr>
        <w:name w:val="50D9D8154F2C414C9042C662AF55C2D0"/>
        <w:category>
          <w:name w:val="General"/>
          <w:gallery w:val="placeholder"/>
        </w:category>
        <w:types>
          <w:type w:val="bbPlcHdr"/>
        </w:types>
        <w:behaviors>
          <w:behavior w:val="content"/>
        </w:behaviors>
        <w:guid w:val="{E4F74025-B5EC-42B5-9986-A30AAB9D3906}"/>
      </w:docPartPr>
      <w:docPartBody>
        <w:p w:rsidR="005974DD" w:rsidRDefault="00C35DE4">
          <w:pPr>
            <w:pStyle w:val="50D9D8154F2C414C9042C662AF55C2D0"/>
          </w:pPr>
          <w:r w:rsidRPr="00CF1A49">
            <w:t>Activities</w:t>
          </w:r>
        </w:p>
      </w:docPartBody>
    </w:docPart>
    <w:docPart>
      <w:docPartPr>
        <w:name w:val="D3EFA445FD34416CA736D075D077D0DB"/>
        <w:category>
          <w:name w:val="General"/>
          <w:gallery w:val="placeholder"/>
        </w:category>
        <w:types>
          <w:type w:val="bbPlcHdr"/>
        </w:types>
        <w:behaviors>
          <w:behavior w:val="content"/>
        </w:behaviors>
        <w:guid w:val="{D6FFBF0E-A529-4AB2-91FE-9866616A12C1}"/>
      </w:docPartPr>
      <w:docPartBody>
        <w:p w:rsidR="005974DD" w:rsidRDefault="00C35DE4">
          <w:pPr>
            <w:pStyle w:val="D3EFA445FD34416CA736D075D077D0DB"/>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
      <w:docPartPr>
        <w:name w:val="5205F93218434043A9FF8F2AAE7DDE44"/>
        <w:category>
          <w:name w:val="General"/>
          <w:gallery w:val="placeholder"/>
        </w:category>
        <w:types>
          <w:type w:val="bbPlcHdr"/>
        </w:types>
        <w:behaviors>
          <w:behavior w:val="content"/>
        </w:behaviors>
        <w:guid w:val="{02B2720F-7A46-4A53-8E69-97888A822413}"/>
      </w:docPartPr>
      <w:docPartBody>
        <w:p w:rsidR="005974DD" w:rsidRDefault="00EB0BA5" w:rsidP="00EB0BA5">
          <w:pPr>
            <w:pStyle w:val="5205F93218434043A9FF8F2AAE7DDE44"/>
          </w:pPr>
          <w:r w:rsidRPr="00CF1A49">
            <w:t>Describe your responsibilities and achievements in terms of impact and results. Use examples, but keep it short.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A5"/>
    <w:rsid w:val="0014783F"/>
    <w:rsid w:val="005974DD"/>
    <w:rsid w:val="00C35DE4"/>
    <w:rsid w:val="00EB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70A088996C499CBCA14EFE9CBCAD58">
    <w:name w:val="5A70A088996C499CBCA14EFE9CBCAD58"/>
  </w:style>
  <w:style w:type="character" w:styleId="IntenseEmphasis">
    <w:name w:val="Intense Emphasis"/>
    <w:basedOn w:val="DefaultParagraphFont"/>
    <w:uiPriority w:val="2"/>
    <w:rPr>
      <w:b/>
      <w:iCs/>
      <w:color w:val="262626" w:themeColor="text1" w:themeTint="D9"/>
    </w:rPr>
  </w:style>
  <w:style w:type="paragraph" w:customStyle="1" w:styleId="3AEB7053655F4C1E872CD189561711DB">
    <w:name w:val="3AEB7053655F4C1E872CD189561711DB"/>
  </w:style>
  <w:style w:type="paragraph" w:customStyle="1" w:styleId="0BF31BA7AEDA465BB91D7975865A1F92">
    <w:name w:val="0BF31BA7AEDA465BB91D7975865A1F92"/>
  </w:style>
  <w:style w:type="paragraph" w:customStyle="1" w:styleId="1AD811AA30254133BF06CB133CA1D383">
    <w:name w:val="1AD811AA30254133BF06CB133CA1D383"/>
  </w:style>
  <w:style w:type="paragraph" w:customStyle="1" w:styleId="3BF725E5965C4200BF50026B40AFF38B">
    <w:name w:val="3BF725E5965C4200BF50026B40AFF38B"/>
  </w:style>
  <w:style w:type="paragraph" w:customStyle="1" w:styleId="12C28D60A154404191D3F37FD62225AF">
    <w:name w:val="12C28D60A154404191D3F37FD62225AF"/>
  </w:style>
  <w:style w:type="paragraph" w:customStyle="1" w:styleId="1388596895BD4C88B0597E8C68C0D1D3">
    <w:name w:val="1388596895BD4C88B0597E8C68C0D1D3"/>
  </w:style>
  <w:style w:type="paragraph" w:customStyle="1" w:styleId="8A871F4F56C44AE2A9C7E0C94E5A23F5">
    <w:name w:val="8A871F4F56C44AE2A9C7E0C94E5A23F5"/>
  </w:style>
  <w:style w:type="paragraph" w:customStyle="1" w:styleId="43811E9E5BEE40EBA5139BE4DEE4351A">
    <w:name w:val="43811E9E5BEE40EBA5139BE4DEE4351A"/>
  </w:style>
  <w:style w:type="paragraph" w:customStyle="1" w:styleId="5EEE9704AA5B4D14AE45CBD3E3241022">
    <w:name w:val="5EEE9704AA5B4D14AE45CBD3E3241022"/>
  </w:style>
  <w:style w:type="paragraph" w:customStyle="1" w:styleId="A2CFB3B0B22043C48D1CE338C5E2C355">
    <w:name w:val="A2CFB3B0B22043C48D1CE338C5E2C355"/>
  </w:style>
  <w:style w:type="paragraph" w:customStyle="1" w:styleId="F57392D9D4914EE08E058E334F51B8B2">
    <w:name w:val="F57392D9D4914EE08E058E334F51B8B2"/>
  </w:style>
  <w:style w:type="paragraph" w:customStyle="1" w:styleId="7A493B84E7224DCEAE4F1C36B57BA4E8">
    <w:name w:val="7A493B84E7224DCEAE4F1C36B57BA4E8"/>
  </w:style>
  <w:style w:type="paragraph" w:customStyle="1" w:styleId="F26E261483304F4C9AC6EA78D9A90ED1">
    <w:name w:val="F26E261483304F4C9AC6EA78D9A90ED1"/>
  </w:style>
  <w:style w:type="paragraph" w:customStyle="1" w:styleId="54B9CA54CF3742DE816D17A997E6268C">
    <w:name w:val="54B9CA54CF3742DE816D17A997E6268C"/>
  </w:style>
  <w:style w:type="character" w:styleId="SubtleReference">
    <w:name w:val="Subtle Reference"/>
    <w:basedOn w:val="DefaultParagraphFont"/>
    <w:uiPriority w:val="10"/>
    <w:qFormat/>
    <w:rPr>
      <w:b/>
      <w:caps w:val="0"/>
      <w:smallCaps/>
      <w:color w:val="595959" w:themeColor="text1" w:themeTint="A6"/>
    </w:rPr>
  </w:style>
  <w:style w:type="paragraph" w:customStyle="1" w:styleId="954DC027893B4AD185FD0BEF0C0A43FA">
    <w:name w:val="954DC027893B4AD185FD0BEF0C0A43FA"/>
  </w:style>
  <w:style w:type="paragraph" w:customStyle="1" w:styleId="0A691E4DC6924FE8B1555121BA73E38A">
    <w:name w:val="0A691E4DC6924FE8B1555121BA73E38A"/>
  </w:style>
  <w:style w:type="paragraph" w:customStyle="1" w:styleId="52FA7EF1F2CA477385367109DABC2C47">
    <w:name w:val="52FA7EF1F2CA477385367109DABC2C47"/>
  </w:style>
  <w:style w:type="paragraph" w:customStyle="1" w:styleId="6BEE1969C3884133BB2F7B8AE77E3F02">
    <w:name w:val="6BEE1969C3884133BB2F7B8AE77E3F02"/>
  </w:style>
  <w:style w:type="paragraph" w:customStyle="1" w:styleId="6CAD5AFC00214497B4CD8A5583E01A97">
    <w:name w:val="6CAD5AFC00214497B4CD8A5583E01A97"/>
  </w:style>
  <w:style w:type="paragraph" w:customStyle="1" w:styleId="320EA583E148494BA9D9BFB0A2EC851A">
    <w:name w:val="320EA583E148494BA9D9BFB0A2EC851A"/>
  </w:style>
  <w:style w:type="paragraph" w:customStyle="1" w:styleId="F06C86D053EB45939E082ABB1693E031">
    <w:name w:val="F06C86D053EB45939E082ABB1693E031"/>
  </w:style>
  <w:style w:type="paragraph" w:customStyle="1" w:styleId="9B021D75A7594275A793ADCBD9BBAD0A">
    <w:name w:val="9B021D75A7594275A793ADCBD9BBAD0A"/>
  </w:style>
  <w:style w:type="paragraph" w:customStyle="1" w:styleId="3304D55C34DE448DB08E6A186AC8717A">
    <w:name w:val="3304D55C34DE448DB08E6A186AC8717A"/>
  </w:style>
  <w:style w:type="paragraph" w:customStyle="1" w:styleId="1FB204883394427C8397710E87973C43">
    <w:name w:val="1FB204883394427C8397710E87973C43"/>
  </w:style>
  <w:style w:type="paragraph" w:customStyle="1" w:styleId="D16F8EDAD54E4D65AAD60CECFA843606">
    <w:name w:val="D16F8EDAD54E4D65AAD60CECFA843606"/>
  </w:style>
  <w:style w:type="paragraph" w:customStyle="1" w:styleId="E7249F1C4EAF401E9CF75FC669DEF218">
    <w:name w:val="E7249F1C4EAF401E9CF75FC669DEF218"/>
  </w:style>
  <w:style w:type="paragraph" w:customStyle="1" w:styleId="977736F59F4D4DA59FF542A37A9DDC45">
    <w:name w:val="977736F59F4D4DA59FF542A37A9DDC45"/>
  </w:style>
  <w:style w:type="paragraph" w:customStyle="1" w:styleId="4128E48D16524B5087F8AC29B264FAAA">
    <w:name w:val="4128E48D16524B5087F8AC29B264FAAA"/>
  </w:style>
  <w:style w:type="paragraph" w:customStyle="1" w:styleId="76275581B4FD43D0AD50228B9B6D2746">
    <w:name w:val="76275581B4FD43D0AD50228B9B6D2746"/>
  </w:style>
  <w:style w:type="paragraph" w:customStyle="1" w:styleId="36B5769AAF284CD7A06280E170EA1DA7">
    <w:name w:val="36B5769AAF284CD7A06280E170EA1DA7"/>
  </w:style>
  <w:style w:type="paragraph" w:customStyle="1" w:styleId="B03D72E4A96A41AE84449DF150BA0718">
    <w:name w:val="B03D72E4A96A41AE84449DF150BA0718"/>
  </w:style>
  <w:style w:type="paragraph" w:customStyle="1" w:styleId="E5B8683694D940E7A4583EDBA6D878FF">
    <w:name w:val="E5B8683694D940E7A4583EDBA6D878FF"/>
  </w:style>
  <w:style w:type="paragraph" w:customStyle="1" w:styleId="2E69B735596E4F2BB0F8AA8996F7621C">
    <w:name w:val="2E69B735596E4F2BB0F8AA8996F7621C"/>
  </w:style>
  <w:style w:type="paragraph" w:customStyle="1" w:styleId="2A5F725CF72B47019E6AFA625EBEE5A4">
    <w:name w:val="2A5F725CF72B47019E6AFA625EBEE5A4"/>
  </w:style>
  <w:style w:type="paragraph" w:customStyle="1" w:styleId="AFD382D0925B4A3AAB2294F7F2FF5A4D">
    <w:name w:val="AFD382D0925B4A3AAB2294F7F2FF5A4D"/>
  </w:style>
  <w:style w:type="paragraph" w:customStyle="1" w:styleId="F5356AFF03164731A83716A9A346E3AC">
    <w:name w:val="F5356AFF03164731A83716A9A346E3AC"/>
  </w:style>
  <w:style w:type="paragraph" w:customStyle="1" w:styleId="758BC47331304BDD87B600FA0D20EADA">
    <w:name w:val="758BC47331304BDD87B600FA0D20EADA"/>
  </w:style>
  <w:style w:type="paragraph" w:customStyle="1" w:styleId="B8B9289F996C405A8D1A62D926424C67">
    <w:name w:val="B8B9289F996C405A8D1A62D926424C67"/>
  </w:style>
  <w:style w:type="paragraph" w:customStyle="1" w:styleId="50D9D8154F2C414C9042C662AF55C2D0">
    <w:name w:val="50D9D8154F2C414C9042C662AF55C2D0"/>
  </w:style>
  <w:style w:type="paragraph" w:customStyle="1" w:styleId="D3EFA445FD34416CA736D075D077D0DB">
    <w:name w:val="D3EFA445FD34416CA736D075D077D0DB"/>
  </w:style>
  <w:style w:type="paragraph" w:customStyle="1" w:styleId="5205F93218434043A9FF8F2AAE7DDE44">
    <w:name w:val="5205F93218434043A9FF8F2AAE7DDE44"/>
    <w:rsid w:val="00EB0BA5"/>
  </w:style>
  <w:style w:type="paragraph" w:customStyle="1" w:styleId="78D8EEDCE3A045AD94ED9BB4B35328DF">
    <w:name w:val="78D8EEDCE3A045AD94ED9BB4B35328DF"/>
    <w:rsid w:val="00EB0B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49</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lyric</dc:creator>
  <cp:keywords/>
  <dc:description/>
  <cp:lastModifiedBy>Keve Cohen</cp:lastModifiedBy>
  <cp:revision>2</cp:revision>
  <dcterms:created xsi:type="dcterms:W3CDTF">2019-04-08T19:56:00Z</dcterms:created>
  <dcterms:modified xsi:type="dcterms:W3CDTF">2019-05-17T00:55:00Z</dcterms:modified>
  <cp:category/>
</cp:coreProperties>
</file>